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C" w14:textId="788F020F" w:rsidR="006F3721" w:rsidRPr="00F40045" w:rsidRDefault="00EC6377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>Phone book using C</w:t>
                            </w: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C" w14:textId="788F020F" w:rsidR="006F3721" w:rsidRPr="00F40045" w:rsidRDefault="00EC6377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>Phone book using C</w:t>
                      </w: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3EC946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CB41B0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77777777" w:rsidR="001B4CE7" w:rsidRPr="007B3ACD" w:rsidRDefault="001B4CE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6A0154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13C82" w14:textId="77777777" w:rsidR="003832AF" w:rsidRDefault="003832AF" w:rsidP="006A582B">
      <w:r>
        <w:separator/>
      </w:r>
    </w:p>
  </w:endnote>
  <w:endnote w:type="continuationSeparator" w:id="0">
    <w:p w14:paraId="302FBF43" w14:textId="77777777" w:rsidR="003832AF" w:rsidRDefault="003832AF" w:rsidP="006A582B">
      <w:r>
        <w:continuationSeparator/>
      </w:r>
    </w:p>
  </w:endnote>
  <w:endnote w:type="continuationNotice" w:id="1">
    <w:p w14:paraId="6DAE4D89" w14:textId="77777777" w:rsidR="003832AF" w:rsidRDefault="003832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2115B" w14:textId="77777777" w:rsidR="003832AF" w:rsidRDefault="003832AF" w:rsidP="006A582B">
      <w:r>
        <w:separator/>
      </w:r>
    </w:p>
  </w:footnote>
  <w:footnote w:type="continuationSeparator" w:id="0">
    <w:p w14:paraId="3206C912" w14:textId="77777777" w:rsidR="003832AF" w:rsidRDefault="003832AF" w:rsidP="006A582B">
      <w:r>
        <w:continuationSeparator/>
      </w:r>
    </w:p>
  </w:footnote>
  <w:footnote w:type="continuationNotice" w:id="1">
    <w:p w14:paraId="7E7BB0D5" w14:textId="77777777" w:rsidR="003832AF" w:rsidRDefault="003832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AF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0154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0CD9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C6377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169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s.shiridi sai cena</cp:lastModifiedBy>
  <cp:revision>2</cp:revision>
  <cp:lastPrinted>2014-03-29T07:34:00Z</cp:lastPrinted>
  <dcterms:created xsi:type="dcterms:W3CDTF">2021-09-08T15:48:00Z</dcterms:created>
  <dcterms:modified xsi:type="dcterms:W3CDTF">2021-09-08T15:48:00Z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